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8F2" w:rsidRDefault="006868F2" w:rsidP="00EF1C29">
      <w:pPr>
        <w:pStyle w:val="Titre1"/>
      </w:pPr>
      <w:r>
        <w:t>Titre 1</w:t>
      </w:r>
    </w:p>
    <w:p w:rsidR="006868F2" w:rsidRDefault="006868F2" w:rsidP="006868F2">
      <w:pPr>
        <w:pStyle w:val="Titre2"/>
      </w:pPr>
      <w:r>
        <w:t>Titre 2</w:t>
      </w:r>
    </w:p>
    <w:p w:rsidR="006868F2" w:rsidRDefault="006868F2" w:rsidP="006868F2">
      <w:pPr>
        <w:pStyle w:val="Titre30"/>
      </w:pPr>
      <w:r>
        <w:t>Titre 3</w:t>
      </w:r>
    </w:p>
    <w:p w:rsidR="006868F2" w:rsidRDefault="006868F2" w:rsidP="00C80D2D">
      <w:pPr>
        <w:pStyle w:val="Paragraphedeliste"/>
      </w:pPr>
    </w:p>
    <w:p w:rsidR="006868F2" w:rsidRPr="006868F2" w:rsidRDefault="006868F2" w:rsidP="006868F2">
      <w:pPr>
        <w:pStyle w:val="Titre4"/>
        <w:jc w:val="both"/>
      </w:pPr>
      <w:bookmarkStart w:id="0" w:name="_GoBack"/>
      <w:bookmarkEnd w:id="0"/>
      <w:r>
        <w:t>Titre 4</w:t>
      </w:r>
    </w:p>
    <w:sectPr w:rsidR="006868F2" w:rsidRPr="006868F2" w:rsidSect="00441116">
      <w:headerReference w:type="default" r:id="rId8"/>
      <w:footerReference w:type="default" r:id="rId9"/>
      <w:type w:val="continuous"/>
      <w:pgSz w:w="11906" w:h="16838"/>
      <w:pgMar w:top="1417" w:right="1417" w:bottom="1417" w:left="1417" w:header="708" w:footer="708" w:gutter="0"/>
      <w:pgBorders w:display="firstPage" w:offsetFrom="page">
        <w:top w:val="single" w:sz="18" w:space="24" w:color="1F3864" w:themeColor="accent5" w:themeShade="80"/>
        <w:left w:val="single" w:sz="18" w:space="24" w:color="1F3864" w:themeColor="accent5" w:themeShade="80"/>
        <w:bottom w:val="single" w:sz="18" w:space="24" w:color="1F3864" w:themeColor="accent5" w:themeShade="80"/>
        <w:right w:val="single" w:sz="18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6EA" w:rsidRDefault="006536EA" w:rsidP="006126FA">
      <w:pPr>
        <w:spacing w:line="240" w:lineRule="auto"/>
      </w:pPr>
      <w:r>
        <w:separator/>
      </w:r>
    </w:p>
  </w:endnote>
  <w:endnote w:type="continuationSeparator" w:id="0">
    <w:p w:rsidR="006536EA" w:rsidRDefault="006536EA" w:rsidP="006126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arterBT-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6114717"/>
      <w:docPartObj>
        <w:docPartGallery w:val="Page Numbers (Bottom of Page)"/>
        <w:docPartUnique/>
      </w:docPartObj>
    </w:sdtPr>
    <w:sdtEndPr/>
    <w:sdtContent>
      <w:p w:rsidR="004126DC" w:rsidRDefault="004126DC" w:rsidP="00D04128">
        <w:pPr>
          <w:pStyle w:val="Pieddepage"/>
          <w:tabs>
            <w:tab w:val="clear" w:pos="4536"/>
            <w:tab w:val="clear" w:pos="9072"/>
            <w:tab w:val="left" w:pos="7935"/>
          </w:tabs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val="en-US"/>
          </w:rPr>
          <mc:AlternateContent>
            <mc:Choice Requires="wps">
              <w:drawing>
                <wp:anchor distT="0" distB="0" distL="114300" distR="114300" simplePos="0" relativeHeight="251657216" behindDoc="0" locked="0" layoutInCell="1" allowOverlap="1" wp14:anchorId="5D7B24E2" wp14:editId="5842E53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9" name="Organigramme : Alternativ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26DC" w:rsidRDefault="004126DC">
                              <w:pPr>
                                <w:pStyle w:val="Pieddepage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="00C35BF5" w:rsidRPr="00C35BF5">
                                <w:rPr>
                                  <w:noProof/>
                                  <w:sz w:val="28"/>
                                  <w:szCs w:val="28"/>
                                </w:rPr>
                                <w:t>1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D7B24E2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Organigramme : Alternative 9" o:spid="_x0000_s1026" type="#_x0000_t176" style="position:absolute;left:0;text-align:left;margin-left:0;margin-top:0;width:40.35pt;height:34.75pt;z-index:251657216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" filled="f" fillcolor="#5c83b4" stroked="f" strokecolor="#737373">
                  <v:textbox>
                    <w:txbxContent>
                      <w:p w:rsidR="004126DC" w:rsidRDefault="004126DC">
                        <w:pPr>
                          <w:pStyle w:val="Pieddepage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 w:rsidR="00C35BF5" w:rsidRPr="00C35BF5">
                          <w:rPr>
                            <w:noProof/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6EA" w:rsidRDefault="006536EA" w:rsidP="006126FA">
      <w:pPr>
        <w:spacing w:line="240" w:lineRule="auto"/>
      </w:pPr>
      <w:r>
        <w:separator/>
      </w:r>
    </w:p>
  </w:footnote>
  <w:footnote w:type="continuationSeparator" w:id="0">
    <w:p w:rsidR="006536EA" w:rsidRDefault="006536EA" w:rsidP="006126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26DC" w:rsidRPr="000E6403" w:rsidRDefault="004126DC" w:rsidP="00D0412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0.8pt;height:10.8pt" o:bullet="t">
        <v:imagedata r:id="rId1" o:title="mso9D09"/>
      </v:shape>
    </w:pict>
  </w:numPicBullet>
  <w:abstractNum w:abstractNumId="0" w15:restartNumberingAfterBreak="0">
    <w:nsid w:val="05FD70C6"/>
    <w:multiLevelType w:val="multilevel"/>
    <w:tmpl w:val="4F70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551A1"/>
    <w:multiLevelType w:val="multilevel"/>
    <w:tmpl w:val="F790E722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84F53A7"/>
    <w:multiLevelType w:val="multilevel"/>
    <w:tmpl w:val="F09644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A846A42"/>
    <w:multiLevelType w:val="multilevel"/>
    <w:tmpl w:val="7D4C3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52215"/>
    <w:multiLevelType w:val="multilevel"/>
    <w:tmpl w:val="02CC9656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B60CF4"/>
    <w:multiLevelType w:val="hybridMultilevel"/>
    <w:tmpl w:val="82E4D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728EA"/>
    <w:multiLevelType w:val="multilevel"/>
    <w:tmpl w:val="BB66EEDE"/>
    <w:numStyleLink w:val="Style4"/>
  </w:abstractNum>
  <w:abstractNum w:abstractNumId="7" w15:restartNumberingAfterBreak="0">
    <w:nsid w:val="224446B7"/>
    <w:multiLevelType w:val="multilevel"/>
    <w:tmpl w:val="C9B84A6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CD9388C"/>
    <w:multiLevelType w:val="hybridMultilevel"/>
    <w:tmpl w:val="470E47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6260776"/>
    <w:multiLevelType w:val="hybridMultilevel"/>
    <w:tmpl w:val="B04E104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B66176"/>
    <w:multiLevelType w:val="hybridMultilevel"/>
    <w:tmpl w:val="55367CD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24333B"/>
    <w:multiLevelType w:val="hybridMultilevel"/>
    <w:tmpl w:val="2DB6F0D2"/>
    <w:lvl w:ilvl="0" w:tplc="0EAC49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2C5043"/>
    <w:multiLevelType w:val="multilevel"/>
    <w:tmpl w:val="A3BE2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365819"/>
    <w:multiLevelType w:val="multilevel"/>
    <w:tmpl w:val="FB5A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313C10"/>
    <w:multiLevelType w:val="hybridMultilevel"/>
    <w:tmpl w:val="FE14CC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3244943"/>
    <w:multiLevelType w:val="multilevel"/>
    <w:tmpl w:val="43D6BE82"/>
    <w:styleLink w:val="Style3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3970AB8"/>
    <w:multiLevelType w:val="multilevel"/>
    <w:tmpl w:val="CAFCB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F149D1"/>
    <w:multiLevelType w:val="multilevel"/>
    <w:tmpl w:val="4966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0659EB"/>
    <w:multiLevelType w:val="multilevel"/>
    <w:tmpl w:val="27CE590A"/>
    <w:styleLink w:val="Style2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1D3358"/>
    <w:multiLevelType w:val="hybridMultilevel"/>
    <w:tmpl w:val="F8626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CC706A"/>
    <w:multiLevelType w:val="hybridMultilevel"/>
    <w:tmpl w:val="BF62A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ED6228"/>
    <w:multiLevelType w:val="hybridMultilevel"/>
    <w:tmpl w:val="75B048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1D7E33"/>
    <w:multiLevelType w:val="multilevel"/>
    <w:tmpl w:val="F790E722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6AFF18DF"/>
    <w:multiLevelType w:val="multilevel"/>
    <w:tmpl w:val="ACCCC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445E68"/>
    <w:multiLevelType w:val="multilevel"/>
    <w:tmpl w:val="0409001D"/>
    <w:styleLink w:val="Style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0C326D4"/>
    <w:multiLevelType w:val="hybridMultilevel"/>
    <w:tmpl w:val="A4AA94B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5C67077"/>
    <w:multiLevelType w:val="multilevel"/>
    <w:tmpl w:val="BB66EEDE"/>
    <w:styleLink w:val="Style4"/>
    <w:lvl w:ilvl="0">
      <w:start w:val="1"/>
      <w:numFmt w:val="upperRoman"/>
      <w:pStyle w:val="Titre2"/>
      <w:lvlText w:val="%1-"/>
      <w:lvlJc w:val="center"/>
      <w:pPr>
        <w:ind w:left="1781" w:hanging="363"/>
      </w:pPr>
      <w:rPr>
        <w:rFonts w:hint="default"/>
      </w:rPr>
    </w:lvl>
    <w:lvl w:ilvl="1">
      <w:start w:val="1"/>
      <w:numFmt w:val="decimal"/>
      <w:pStyle w:val="Titre30"/>
      <w:lvlText w:val="%1-%2."/>
      <w:lvlJc w:val="left"/>
      <w:pPr>
        <w:ind w:left="1582" w:hanging="164"/>
      </w:pPr>
      <w:rPr>
        <w:rFonts w:hint="default"/>
      </w:rPr>
    </w:lvl>
    <w:lvl w:ilvl="2">
      <w:start w:val="1"/>
      <w:numFmt w:val="decimal"/>
      <w:pStyle w:val="Titre4"/>
      <w:lvlText w:val="%1-%2-%3."/>
      <w:lvlJc w:val="right"/>
      <w:pPr>
        <w:tabs>
          <w:tab w:val="num" w:pos="2552"/>
        </w:tabs>
        <w:ind w:left="1525" w:firstLine="10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68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11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354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97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24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83" w:hanging="363"/>
      </w:pPr>
      <w:rPr>
        <w:rFonts w:hint="default"/>
      </w:rPr>
    </w:lvl>
  </w:abstractNum>
  <w:abstractNum w:abstractNumId="27" w15:restartNumberingAfterBreak="0">
    <w:nsid w:val="7A2236A5"/>
    <w:multiLevelType w:val="multilevel"/>
    <w:tmpl w:val="074C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AF29D8"/>
    <w:multiLevelType w:val="multilevel"/>
    <w:tmpl w:val="D224509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98" w:hanging="720"/>
      </w:pPr>
      <w:rPr>
        <w:rFonts w:hint="default"/>
      </w:rPr>
    </w:lvl>
    <w:lvl w:ilvl="3">
      <w:start w:val="1"/>
      <w:numFmt w:val="decimal"/>
      <w:pStyle w:val="TITRE5"/>
      <w:lvlText w:val="%1.%2.%3.%4"/>
      <w:lvlJc w:val="left"/>
      <w:pPr>
        <w:ind w:left="54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7E55679D"/>
    <w:multiLevelType w:val="hybridMultilevel"/>
    <w:tmpl w:val="81BEDF4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"/>
  </w:num>
  <w:num w:numId="3">
    <w:abstractNumId w:val="24"/>
  </w:num>
  <w:num w:numId="4">
    <w:abstractNumId w:val="18"/>
  </w:num>
  <w:num w:numId="5">
    <w:abstractNumId w:val="15"/>
  </w:num>
  <w:num w:numId="6">
    <w:abstractNumId w:val="7"/>
  </w:num>
  <w:num w:numId="7">
    <w:abstractNumId w:val="26"/>
  </w:num>
  <w:num w:numId="8">
    <w:abstractNumId w:val="6"/>
    <w:lvlOverride w:ilvl="0">
      <w:lvl w:ilvl="0">
        <w:start w:val="1"/>
        <w:numFmt w:val="upperRoman"/>
        <w:pStyle w:val="Titre2"/>
        <w:lvlText w:val="%1-"/>
        <w:lvlJc w:val="center"/>
        <w:pPr>
          <w:ind w:left="1781" w:hanging="363"/>
        </w:pPr>
        <w:rPr>
          <w:rFonts w:hint="default"/>
        </w:rPr>
      </w:lvl>
    </w:lvlOverride>
    <w:lvlOverride w:ilvl="1">
      <w:lvl w:ilvl="1">
        <w:start w:val="1"/>
        <w:numFmt w:val="decimal"/>
        <w:pStyle w:val="Titre30"/>
        <w:lvlText w:val="%1-%2."/>
        <w:lvlJc w:val="left"/>
        <w:pPr>
          <w:ind w:left="1582" w:hanging="164"/>
        </w:pPr>
        <w:rPr>
          <w:rFonts w:hint="default"/>
        </w:rPr>
      </w:lvl>
    </w:lvlOverride>
    <w:lvlOverride w:ilvl="2">
      <w:lvl w:ilvl="2">
        <w:start w:val="1"/>
        <w:numFmt w:val="decimal"/>
        <w:pStyle w:val="Titre4"/>
        <w:lvlText w:val="%1-%2-%3."/>
        <w:lvlJc w:val="right"/>
        <w:pPr>
          <w:tabs>
            <w:tab w:val="num" w:pos="2552"/>
          </w:tabs>
          <w:ind w:left="1525" w:firstLine="1027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468" w:hanging="363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1411" w:hanging="363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1354" w:hanging="363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297" w:hanging="363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240" w:hanging="363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1183" w:hanging="363"/>
        </w:pPr>
        <w:rPr>
          <w:rFonts w:hint="default"/>
        </w:rPr>
      </w:lvl>
    </w:lvlOverride>
  </w:num>
  <w:num w:numId="9">
    <w:abstractNumId w:val="11"/>
  </w:num>
  <w:num w:numId="10">
    <w:abstractNumId w:val="4"/>
  </w:num>
  <w:num w:numId="11">
    <w:abstractNumId w:val="22"/>
  </w:num>
  <w:num w:numId="12">
    <w:abstractNumId w:val="12"/>
  </w:num>
  <w:num w:numId="13">
    <w:abstractNumId w:val="5"/>
  </w:num>
  <w:num w:numId="14">
    <w:abstractNumId w:val="27"/>
  </w:num>
  <w:num w:numId="15">
    <w:abstractNumId w:val="23"/>
  </w:num>
  <w:num w:numId="16">
    <w:abstractNumId w:val="13"/>
  </w:num>
  <w:num w:numId="17">
    <w:abstractNumId w:val="0"/>
  </w:num>
  <w:num w:numId="18">
    <w:abstractNumId w:val="3"/>
  </w:num>
  <w:num w:numId="19">
    <w:abstractNumId w:val="16"/>
  </w:num>
  <w:num w:numId="20">
    <w:abstractNumId w:val="1"/>
  </w:num>
  <w:num w:numId="21">
    <w:abstractNumId w:val="8"/>
  </w:num>
  <w:num w:numId="22">
    <w:abstractNumId w:val="14"/>
  </w:num>
  <w:num w:numId="23">
    <w:abstractNumId w:val="17"/>
  </w:num>
  <w:num w:numId="24">
    <w:abstractNumId w:val="6"/>
    <w:lvlOverride w:ilvl="0">
      <w:lvl w:ilvl="0">
        <w:start w:val="1"/>
        <w:numFmt w:val="upperRoman"/>
        <w:pStyle w:val="Titre2"/>
        <w:lvlText w:val="%1-"/>
        <w:lvlJc w:val="center"/>
        <w:pPr>
          <w:ind w:left="1781" w:hanging="363"/>
        </w:pPr>
        <w:rPr>
          <w:rFonts w:hint="default"/>
        </w:rPr>
      </w:lvl>
    </w:lvlOverride>
    <w:lvlOverride w:ilvl="1">
      <w:lvl w:ilvl="1">
        <w:start w:val="1"/>
        <w:numFmt w:val="decimal"/>
        <w:pStyle w:val="Titre30"/>
        <w:lvlText w:val="%1-%2."/>
        <w:lvlJc w:val="left"/>
        <w:pPr>
          <w:ind w:left="1582" w:hanging="164"/>
        </w:pPr>
        <w:rPr>
          <w:rFonts w:hint="default"/>
        </w:rPr>
      </w:lvl>
    </w:lvlOverride>
    <w:lvlOverride w:ilvl="2">
      <w:lvl w:ilvl="2">
        <w:start w:val="1"/>
        <w:numFmt w:val="decimal"/>
        <w:pStyle w:val="Titre4"/>
        <w:lvlText w:val="%1-%2-%3."/>
        <w:lvlJc w:val="right"/>
        <w:pPr>
          <w:tabs>
            <w:tab w:val="num" w:pos="2552"/>
          </w:tabs>
          <w:ind w:left="1525" w:firstLine="1027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468" w:hanging="363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1411" w:hanging="363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1354" w:hanging="363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297" w:hanging="363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240" w:hanging="363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1183" w:hanging="363"/>
        </w:pPr>
        <w:rPr>
          <w:rFonts w:hint="default"/>
        </w:rPr>
      </w:lvl>
    </w:lvlOverride>
  </w:num>
  <w:num w:numId="25">
    <w:abstractNumId w:val="6"/>
    <w:lvlOverride w:ilvl="0">
      <w:lvl w:ilvl="0">
        <w:start w:val="1"/>
        <w:numFmt w:val="upperRoman"/>
        <w:pStyle w:val="Titre2"/>
        <w:lvlText w:val="%1-"/>
        <w:lvlJc w:val="center"/>
        <w:pPr>
          <w:ind w:left="1781" w:hanging="363"/>
        </w:pPr>
        <w:rPr>
          <w:rFonts w:hint="default"/>
        </w:rPr>
      </w:lvl>
    </w:lvlOverride>
    <w:lvlOverride w:ilvl="1">
      <w:lvl w:ilvl="1">
        <w:start w:val="1"/>
        <w:numFmt w:val="decimal"/>
        <w:pStyle w:val="Titre30"/>
        <w:lvlText w:val="%1-%2."/>
        <w:lvlJc w:val="left"/>
        <w:pPr>
          <w:ind w:left="1582" w:hanging="164"/>
        </w:pPr>
        <w:rPr>
          <w:rFonts w:hint="default"/>
        </w:rPr>
      </w:lvl>
    </w:lvlOverride>
    <w:lvlOverride w:ilvl="2">
      <w:lvl w:ilvl="2">
        <w:start w:val="1"/>
        <w:numFmt w:val="decimal"/>
        <w:pStyle w:val="Titre4"/>
        <w:lvlText w:val="%1-%2-%3."/>
        <w:lvlJc w:val="right"/>
        <w:pPr>
          <w:tabs>
            <w:tab w:val="num" w:pos="2552"/>
          </w:tabs>
          <w:ind w:left="1525" w:firstLine="1027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468" w:hanging="363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1411" w:hanging="363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1354" w:hanging="363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297" w:hanging="363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240" w:hanging="363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1183" w:hanging="363"/>
        </w:pPr>
        <w:rPr>
          <w:rFonts w:hint="default"/>
        </w:rPr>
      </w:lvl>
    </w:lvlOverride>
  </w:num>
  <w:num w:numId="26">
    <w:abstractNumId w:val="19"/>
  </w:num>
  <w:num w:numId="27">
    <w:abstractNumId w:val="20"/>
  </w:num>
  <w:num w:numId="28">
    <w:abstractNumId w:val="25"/>
  </w:num>
  <w:num w:numId="29">
    <w:abstractNumId w:val="10"/>
  </w:num>
  <w:num w:numId="30">
    <w:abstractNumId w:val="9"/>
  </w:num>
  <w:num w:numId="31">
    <w:abstractNumId w:val="21"/>
  </w:num>
  <w:num w:numId="32">
    <w:abstractNumId w:val="6"/>
    <w:lvlOverride w:ilvl="0">
      <w:lvl w:ilvl="0">
        <w:start w:val="1"/>
        <w:numFmt w:val="upperRoman"/>
        <w:pStyle w:val="Titre2"/>
        <w:lvlText w:val="%1-"/>
        <w:lvlJc w:val="center"/>
        <w:pPr>
          <w:ind w:left="1781" w:hanging="363"/>
        </w:pPr>
        <w:rPr>
          <w:rFonts w:hint="default"/>
        </w:rPr>
      </w:lvl>
    </w:lvlOverride>
    <w:lvlOverride w:ilvl="1">
      <w:lvl w:ilvl="1">
        <w:start w:val="1"/>
        <w:numFmt w:val="decimal"/>
        <w:pStyle w:val="Titre30"/>
        <w:lvlText w:val="%1-%2."/>
        <w:lvlJc w:val="left"/>
        <w:pPr>
          <w:ind w:left="1582" w:hanging="164"/>
        </w:pPr>
        <w:rPr>
          <w:rFonts w:hint="default"/>
        </w:rPr>
      </w:lvl>
    </w:lvlOverride>
    <w:lvlOverride w:ilvl="2">
      <w:lvl w:ilvl="2">
        <w:start w:val="1"/>
        <w:numFmt w:val="decimal"/>
        <w:pStyle w:val="Titre4"/>
        <w:lvlText w:val="%1-%2-%3."/>
        <w:lvlJc w:val="right"/>
        <w:pPr>
          <w:tabs>
            <w:tab w:val="num" w:pos="2552"/>
          </w:tabs>
          <w:ind w:left="1525" w:firstLine="1027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468" w:hanging="363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1411" w:hanging="363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1354" w:hanging="363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297" w:hanging="363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240" w:hanging="363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1183" w:hanging="363"/>
        </w:pPr>
        <w:rPr>
          <w:rFonts w:hint="default"/>
        </w:rPr>
      </w:lvl>
    </w:lvlOverride>
  </w:num>
  <w:num w:numId="33">
    <w:abstractNumId w:val="6"/>
    <w:lvlOverride w:ilvl="0">
      <w:startOverride w:val="1"/>
      <w:lvl w:ilvl="0">
        <w:start w:val="1"/>
        <w:numFmt w:val="upperRoman"/>
        <w:pStyle w:val="Titre2"/>
        <w:lvlText w:val="%1-"/>
        <w:lvlJc w:val="center"/>
        <w:pPr>
          <w:ind w:left="1781" w:hanging="363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itre30"/>
        <w:lvlText w:val="%1-%2."/>
        <w:lvlJc w:val="left"/>
        <w:pPr>
          <w:ind w:left="1582" w:hanging="164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Titre4"/>
        <w:lvlText w:val="%1-%2-%3."/>
        <w:lvlJc w:val="right"/>
        <w:pPr>
          <w:tabs>
            <w:tab w:val="num" w:pos="2552"/>
          </w:tabs>
          <w:ind w:left="1525" w:firstLine="1027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1468" w:hanging="363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1411" w:hanging="363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1354" w:hanging="363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1297" w:hanging="363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1240" w:hanging="363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1183" w:hanging="363"/>
        </w:pPr>
        <w:rPr>
          <w:rFonts w:hint="default"/>
        </w:rPr>
      </w:lvl>
    </w:lvlOverride>
  </w:num>
  <w:num w:numId="34">
    <w:abstractNumId w:val="6"/>
    <w:lvlOverride w:ilvl="0">
      <w:lvl w:ilvl="0">
        <w:start w:val="1"/>
        <w:numFmt w:val="upperRoman"/>
        <w:pStyle w:val="Titre2"/>
        <w:lvlText w:val="%1-"/>
        <w:lvlJc w:val="center"/>
        <w:pPr>
          <w:ind w:left="1781" w:hanging="363"/>
        </w:pPr>
        <w:rPr>
          <w:rFonts w:hint="default"/>
        </w:rPr>
      </w:lvl>
    </w:lvlOverride>
    <w:lvlOverride w:ilvl="1">
      <w:lvl w:ilvl="1">
        <w:start w:val="1"/>
        <w:numFmt w:val="decimal"/>
        <w:pStyle w:val="Titre30"/>
        <w:lvlText w:val="%1-%2."/>
        <w:lvlJc w:val="left"/>
        <w:pPr>
          <w:ind w:left="1582" w:hanging="164"/>
        </w:pPr>
        <w:rPr>
          <w:rFonts w:hint="default"/>
        </w:rPr>
      </w:lvl>
    </w:lvlOverride>
    <w:lvlOverride w:ilvl="2">
      <w:lvl w:ilvl="2">
        <w:start w:val="1"/>
        <w:numFmt w:val="decimal"/>
        <w:pStyle w:val="Titre4"/>
        <w:lvlText w:val="%1-%2-%3."/>
        <w:lvlJc w:val="right"/>
        <w:pPr>
          <w:tabs>
            <w:tab w:val="num" w:pos="2552"/>
          </w:tabs>
          <w:ind w:left="1525" w:firstLine="1027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468" w:hanging="363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1411" w:hanging="363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1354" w:hanging="363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297" w:hanging="363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240" w:hanging="363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1183" w:hanging="363"/>
        </w:pPr>
        <w:rPr>
          <w:rFonts w:hint="default"/>
        </w:rPr>
      </w:lvl>
    </w:lvlOverride>
  </w:num>
  <w:num w:numId="35">
    <w:abstractNumId w:val="29"/>
  </w:num>
  <w:num w:numId="36">
    <w:abstractNumId w:val="6"/>
    <w:lvlOverride w:ilvl="0">
      <w:lvl w:ilvl="0">
        <w:start w:val="1"/>
        <w:numFmt w:val="upperRoman"/>
        <w:pStyle w:val="Titre2"/>
        <w:lvlText w:val="%1-"/>
        <w:lvlJc w:val="center"/>
        <w:pPr>
          <w:ind w:left="1781" w:hanging="363"/>
        </w:pPr>
        <w:rPr>
          <w:rFonts w:hint="default"/>
        </w:rPr>
      </w:lvl>
    </w:lvlOverride>
    <w:lvlOverride w:ilvl="1">
      <w:lvl w:ilvl="1">
        <w:start w:val="1"/>
        <w:numFmt w:val="decimal"/>
        <w:pStyle w:val="Titre30"/>
        <w:lvlText w:val="%1-%2."/>
        <w:lvlJc w:val="left"/>
        <w:pPr>
          <w:ind w:left="1582" w:hanging="164"/>
        </w:pPr>
        <w:rPr>
          <w:rFonts w:hint="default"/>
        </w:rPr>
      </w:lvl>
    </w:lvlOverride>
    <w:lvlOverride w:ilvl="2">
      <w:lvl w:ilvl="2">
        <w:start w:val="1"/>
        <w:numFmt w:val="decimal"/>
        <w:pStyle w:val="Titre4"/>
        <w:lvlText w:val="%1-%2-%3."/>
        <w:lvlJc w:val="right"/>
        <w:pPr>
          <w:tabs>
            <w:tab w:val="num" w:pos="2552"/>
          </w:tabs>
          <w:ind w:left="1525" w:firstLine="1027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468" w:hanging="363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1411" w:hanging="363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1354" w:hanging="363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297" w:hanging="363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240" w:hanging="363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1183" w:hanging="363"/>
        </w:pPr>
        <w:rPr>
          <w:rFonts w:hint="default"/>
        </w:rPr>
      </w:lvl>
    </w:lvlOverride>
  </w:num>
  <w:num w:numId="37">
    <w:abstractNumId w:val="6"/>
    <w:lvlOverride w:ilvl="0">
      <w:lvl w:ilvl="0">
        <w:start w:val="1"/>
        <w:numFmt w:val="upperRoman"/>
        <w:pStyle w:val="Titre2"/>
        <w:lvlText w:val="%1-"/>
        <w:lvlJc w:val="center"/>
        <w:pPr>
          <w:ind w:left="1781" w:hanging="363"/>
        </w:pPr>
        <w:rPr>
          <w:rFonts w:hint="default"/>
        </w:rPr>
      </w:lvl>
    </w:lvlOverride>
    <w:lvlOverride w:ilvl="1">
      <w:lvl w:ilvl="1">
        <w:start w:val="1"/>
        <w:numFmt w:val="decimal"/>
        <w:pStyle w:val="Titre30"/>
        <w:lvlText w:val="%1-%2."/>
        <w:lvlJc w:val="left"/>
        <w:pPr>
          <w:ind w:left="1582" w:hanging="164"/>
        </w:pPr>
        <w:rPr>
          <w:rFonts w:hint="default"/>
        </w:rPr>
      </w:lvl>
    </w:lvlOverride>
    <w:lvlOverride w:ilvl="2">
      <w:lvl w:ilvl="2">
        <w:start w:val="1"/>
        <w:numFmt w:val="decimal"/>
        <w:pStyle w:val="Titre4"/>
        <w:lvlText w:val="%1-%2-%3."/>
        <w:lvlJc w:val="right"/>
        <w:pPr>
          <w:tabs>
            <w:tab w:val="num" w:pos="2552"/>
          </w:tabs>
          <w:ind w:left="1525" w:firstLine="1027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468" w:hanging="363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1411" w:hanging="363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1354" w:hanging="363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297" w:hanging="363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240" w:hanging="363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1183" w:hanging="363"/>
        </w:pPr>
        <w:rPr>
          <w:rFonts w:hint="default"/>
        </w:rPr>
      </w:lvl>
    </w:lvlOverride>
  </w:num>
  <w:num w:numId="38">
    <w:abstractNumId w:val="6"/>
    <w:lvlOverride w:ilvl="0">
      <w:startOverride w:val="1"/>
      <w:lvl w:ilvl="0">
        <w:start w:val="1"/>
        <w:numFmt w:val="upperRoman"/>
        <w:pStyle w:val="Titre2"/>
        <w:lvlText w:val="%1-"/>
        <w:lvlJc w:val="center"/>
        <w:pPr>
          <w:ind w:left="1781" w:hanging="363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itre30"/>
        <w:lvlText w:val="%1-%2."/>
        <w:lvlJc w:val="left"/>
        <w:pPr>
          <w:ind w:left="1582" w:hanging="164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Titre4"/>
        <w:lvlText w:val="%1-%2-%3."/>
        <w:lvlJc w:val="right"/>
        <w:pPr>
          <w:tabs>
            <w:tab w:val="num" w:pos="2552"/>
          </w:tabs>
          <w:ind w:left="1525" w:firstLine="1027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1468" w:hanging="363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1411" w:hanging="363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1354" w:hanging="363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1297" w:hanging="363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1240" w:hanging="363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1183" w:hanging="363"/>
        </w:pPr>
        <w:rPr>
          <w:rFonts w:hint="default"/>
        </w:rPr>
      </w:lvl>
    </w:lvlOverride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D2F"/>
    <w:rsid w:val="0000417A"/>
    <w:rsid w:val="00010C6A"/>
    <w:rsid w:val="00013460"/>
    <w:rsid w:val="00013575"/>
    <w:rsid w:val="000209CD"/>
    <w:rsid w:val="00035A5A"/>
    <w:rsid w:val="00054FC7"/>
    <w:rsid w:val="000627A9"/>
    <w:rsid w:val="0006515D"/>
    <w:rsid w:val="00070BB6"/>
    <w:rsid w:val="00082042"/>
    <w:rsid w:val="00090E02"/>
    <w:rsid w:val="0009263A"/>
    <w:rsid w:val="000A1285"/>
    <w:rsid w:val="000A4370"/>
    <w:rsid w:val="000A5843"/>
    <w:rsid w:val="000C16D6"/>
    <w:rsid w:val="000D12CD"/>
    <w:rsid w:val="000D41DF"/>
    <w:rsid w:val="000E13CF"/>
    <w:rsid w:val="000E1969"/>
    <w:rsid w:val="000F7E23"/>
    <w:rsid w:val="0010377E"/>
    <w:rsid w:val="00110ACB"/>
    <w:rsid w:val="00110E9D"/>
    <w:rsid w:val="00112587"/>
    <w:rsid w:val="00112714"/>
    <w:rsid w:val="001325EC"/>
    <w:rsid w:val="00142712"/>
    <w:rsid w:val="00146F54"/>
    <w:rsid w:val="00164170"/>
    <w:rsid w:val="00170C9D"/>
    <w:rsid w:val="0017197A"/>
    <w:rsid w:val="0017418E"/>
    <w:rsid w:val="00184C8D"/>
    <w:rsid w:val="00191C90"/>
    <w:rsid w:val="001B1C30"/>
    <w:rsid w:val="001C1C2C"/>
    <w:rsid w:val="001C28CF"/>
    <w:rsid w:val="001C4AEE"/>
    <w:rsid w:val="001D42B0"/>
    <w:rsid w:val="001D4E9F"/>
    <w:rsid w:val="001E1E41"/>
    <w:rsid w:val="001F242E"/>
    <w:rsid w:val="002037AA"/>
    <w:rsid w:val="0021738E"/>
    <w:rsid w:val="0023574A"/>
    <w:rsid w:val="00241F72"/>
    <w:rsid w:val="00242A3C"/>
    <w:rsid w:val="00260F5C"/>
    <w:rsid w:val="00261ACC"/>
    <w:rsid w:val="002721B5"/>
    <w:rsid w:val="00277EE8"/>
    <w:rsid w:val="00281B0B"/>
    <w:rsid w:val="00286E8D"/>
    <w:rsid w:val="00287F1F"/>
    <w:rsid w:val="00295E2D"/>
    <w:rsid w:val="002A0F58"/>
    <w:rsid w:val="002B2F54"/>
    <w:rsid w:val="002E7C88"/>
    <w:rsid w:val="002F4BDC"/>
    <w:rsid w:val="002F5DAD"/>
    <w:rsid w:val="002F60ED"/>
    <w:rsid w:val="00313218"/>
    <w:rsid w:val="00315863"/>
    <w:rsid w:val="00344D2E"/>
    <w:rsid w:val="00352693"/>
    <w:rsid w:val="00372FD3"/>
    <w:rsid w:val="00376540"/>
    <w:rsid w:val="00383166"/>
    <w:rsid w:val="003A14DF"/>
    <w:rsid w:val="003A5B2F"/>
    <w:rsid w:val="003B290C"/>
    <w:rsid w:val="003B39D2"/>
    <w:rsid w:val="003B50A7"/>
    <w:rsid w:val="003C4E00"/>
    <w:rsid w:val="003D1C3F"/>
    <w:rsid w:val="003D50FC"/>
    <w:rsid w:val="003F53FD"/>
    <w:rsid w:val="00401A30"/>
    <w:rsid w:val="00405483"/>
    <w:rsid w:val="004126DC"/>
    <w:rsid w:val="0042202E"/>
    <w:rsid w:val="0043418E"/>
    <w:rsid w:val="00441116"/>
    <w:rsid w:val="00441D81"/>
    <w:rsid w:val="004475A2"/>
    <w:rsid w:val="004475EE"/>
    <w:rsid w:val="00453CBD"/>
    <w:rsid w:val="00454142"/>
    <w:rsid w:val="004576D3"/>
    <w:rsid w:val="00465038"/>
    <w:rsid w:val="004A186A"/>
    <w:rsid w:val="004A71BC"/>
    <w:rsid w:val="004A7C55"/>
    <w:rsid w:val="004B22E1"/>
    <w:rsid w:val="004B233A"/>
    <w:rsid w:val="004B3DA0"/>
    <w:rsid w:val="004B45DC"/>
    <w:rsid w:val="004D6B7F"/>
    <w:rsid w:val="004D7937"/>
    <w:rsid w:val="004F5F3F"/>
    <w:rsid w:val="00504225"/>
    <w:rsid w:val="0052117C"/>
    <w:rsid w:val="00525050"/>
    <w:rsid w:val="0054447A"/>
    <w:rsid w:val="005752ED"/>
    <w:rsid w:val="00587C6E"/>
    <w:rsid w:val="00593668"/>
    <w:rsid w:val="005A03F3"/>
    <w:rsid w:val="005B34F7"/>
    <w:rsid w:val="005C6F5E"/>
    <w:rsid w:val="005D5591"/>
    <w:rsid w:val="005E1A8D"/>
    <w:rsid w:val="005F4D50"/>
    <w:rsid w:val="005F577A"/>
    <w:rsid w:val="006126FA"/>
    <w:rsid w:val="00627037"/>
    <w:rsid w:val="00627E64"/>
    <w:rsid w:val="00630C97"/>
    <w:rsid w:val="006325CA"/>
    <w:rsid w:val="0063387C"/>
    <w:rsid w:val="0063785F"/>
    <w:rsid w:val="006404B0"/>
    <w:rsid w:val="0064416D"/>
    <w:rsid w:val="006536EA"/>
    <w:rsid w:val="00676345"/>
    <w:rsid w:val="006851A2"/>
    <w:rsid w:val="006868F2"/>
    <w:rsid w:val="006879E1"/>
    <w:rsid w:val="006929BD"/>
    <w:rsid w:val="00694DF5"/>
    <w:rsid w:val="006963BC"/>
    <w:rsid w:val="006A798B"/>
    <w:rsid w:val="006B141A"/>
    <w:rsid w:val="006B1511"/>
    <w:rsid w:val="006C214E"/>
    <w:rsid w:val="006C464C"/>
    <w:rsid w:val="006D725F"/>
    <w:rsid w:val="006E2D83"/>
    <w:rsid w:val="00711B40"/>
    <w:rsid w:val="00713138"/>
    <w:rsid w:val="0071374A"/>
    <w:rsid w:val="00715682"/>
    <w:rsid w:val="00721516"/>
    <w:rsid w:val="00732A84"/>
    <w:rsid w:val="00746329"/>
    <w:rsid w:val="00746502"/>
    <w:rsid w:val="00752834"/>
    <w:rsid w:val="007705C7"/>
    <w:rsid w:val="00770879"/>
    <w:rsid w:val="007760C6"/>
    <w:rsid w:val="00777DD8"/>
    <w:rsid w:val="00780448"/>
    <w:rsid w:val="00782BFD"/>
    <w:rsid w:val="0078392E"/>
    <w:rsid w:val="007929E3"/>
    <w:rsid w:val="00794578"/>
    <w:rsid w:val="00794E1E"/>
    <w:rsid w:val="007A2F63"/>
    <w:rsid w:val="007A47F5"/>
    <w:rsid w:val="007A53BF"/>
    <w:rsid w:val="007B503E"/>
    <w:rsid w:val="007B6BE6"/>
    <w:rsid w:val="007C0EA1"/>
    <w:rsid w:val="007C312C"/>
    <w:rsid w:val="007E1466"/>
    <w:rsid w:val="007F7817"/>
    <w:rsid w:val="00814E18"/>
    <w:rsid w:val="008202A3"/>
    <w:rsid w:val="00833819"/>
    <w:rsid w:val="008423EA"/>
    <w:rsid w:val="00844743"/>
    <w:rsid w:val="0085579A"/>
    <w:rsid w:val="008666DE"/>
    <w:rsid w:val="00871258"/>
    <w:rsid w:val="008719C8"/>
    <w:rsid w:val="008750EF"/>
    <w:rsid w:val="00884049"/>
    <w:rsid w:val="00890A27"/>
    <w:rsid w:val="00891B44"/>
    <w:rsid w:val="008A6E25"/>
    <w:rsid w:val="008C2407"/>
    <w:rsid w:val="008C29A3"/>
    <w:rsid w:val="008C51FD"/>
    <w:rsid w:val="008D7031"/>
    <w:rsid w:val="008E471F"/>
    <w:rsid w:val="008F5319"/>
    <w:rsid w:val="009053F6"/>
    <w:rsid w:val="00911F40"/>
    <w:rsid w:val="00924935"/>
    <w:rsid w:val="009337A8"/>
    <w:rsid w:val="00937AEF"/>
    <w:rsid w:val="0095079B"/>
    <w:rsid w:val="009631E1"/>
    <w:rsid w:val="00974D98"/>
    <w:rsid w:val="0098377C"/>
    <w:rsid w:val="00983E78"/>
    <w:rsid w:val="00994198"/>
    <w:rsid w:val="00994440"/>
    <w:rsid w:val="009A4657"/>
    <w:rsid w:val="009B55A2"/>
    <w:rsid w:val="009C2DE1"/>
    <w:rsid w:val="009C7695"/>
    <w:rsid w:val="009D008E"/>
    <w:rsid w:val="009E1B41"/>
    <w:rsid w:val="009E3162"/>
    <w:rsid w:val="009E770C"/>
    <w:rsid w:val="009F01F1"/>
    <w:rsid w:val="009F7980"/>
    <w:rsid w:val="009F7BA1"/>
    <w:rsid w:val="00A060E5"/>
    <w:rsid w:val="00A1291D"/>
    <w:rsid w:val="00A14FDC"/>
    <w:rsid w:val="00A203A6"/>
    <w:rsid w:val="00A20F08"/>
    <w:rsid w:val="00A2245D"/>
    <w:rsid w:val="00A22DC5"/>
    <w:rsid w:val="00A262AD"/>
    <w:rsid w:val="00A33D07"/>
    <w:rsid w:val="00A42077"/>
    <w:rsid w:val="00A45EA9"/>
    <w:rsid w:val="00A577AF"/>
    <w:rsid w:val="00A63AD4"/>
    <w:rsid w:val="00A65069"/>
    <w:rsid w:val="00A66270"/>
    <w:rsid w:val="00A76A0D"/>
    <w:rsid w:val="00A87006"/>
    <w:rsid w:val="00A870C2"/>
    <w:rsid w:val="00A92BC6"/>
    <w:rsid w:val="00AB26A2"/>
    <w:rsid w:val="00AB3934"/>
    <w:rsid w:val="00AB48B2"/>
    <w:rsid w:val="00AB7CBA"/>
    <w:rsid w:val="00AD198C"/>
    <w:rsid w:val="00AE1F9A"/>
    <w:rsid w:val="00AF1A79"/>
    <w:rsid w:val="00AF215D"/>
    <w:rsid w:val="00AF2BD0"/>
    <w:rsid w:val="00B0063B"/>
    <w:rsid w:val="00B016CB"/>
    <w:rsid w:val="00B02419"/>
    <w:rsid w:val="00B03518"/>
    <w:rsid w:val="00B04DEB"/>
    <w:rsid w:val="00B1479F"/>
    <w:rsid w:val="00B15E0B"/>
    <w:rsid w:val="00B160D3"/>
    <w:rsid w:val="00B25287"/>
    <w:rsid w:val="00B31BCB"/>
    <w:rsid w:val="00B32B06"/>
    <w:rsid w:val="00B37E33"/>
    <w:rsid w:val="00B64030"/>
    <w:rsid w:val="00B748D9"/>
    <w:rsid w:val="00B838B3"/>
    <w:rsid w:val="00B83FAE"/>
    <w:rsid w:val="00B846A1"/>
    <w:rsid w:val="00B958AB"/>
    <w:rsid w:val="00B96569"/>
    <w:rsid w:val="00BA1104"/>
    <w:rsid w:val="00BB48FA"/>
    <w:rsid w:val="00BD07DC"/>
    <w:rsid w:val="00BD2156"/>
    <w:rsid w:val="00BD3845"/>
    <w:rsid w:val="00BD3EC5"/>
    <w:rsid w:val="00BD6951"/>
    <w:rsid w:val="00BD7EEF"/>
    <w:rsid w:val="00BE04F9"/>
    <w:rsid w:val="00BF197A"/>
    <w:rsid w:val="00C064CB"/>
    <w:rsid w:val="00C10761"/>
    <w:rsid w:val="00C25C93"/>
    <w:rsid w:val="00C27067"/>
    <w:rsid w:val="00C2723A"/>
    <w:rsid w:val="00C27559"/>
    <w:rsid w:val="00C35BF5"/>
    <w:rsid w:val="00C6697B"/>
    <w:rsid w:val="00C80D2D"/>
    <w:rsid w:val="00CA5C72"/>
    <w:rsid w:val="00CB373A"/>
    <w:rsid w:val="00CC421D"/>
    <w:rsid w:val="00CD3D36"/>
    <w:rsid w:val="00CE7D3A"/>
    <w:rsid w:val="00CF246A"/>
    <w:rsid w:val="00D04128"/>
    <w:rsid w:val="00D04B22"/>
    <w:rsid w:val="00D20C44"/>
    <w:rsid w:val="00D24704"/>
    <w:rsid w:val="00D24E7D"/>
    <w:rsid w:val="00D34F6F"/>
    <w:rsid w:val="00D35406"/>
    <w:rsid w:val="00D42FD3"/>
    <w:rsid w:val="00D7495D"/>
    <w:rsid w:val="00D759B4"/>
    <w:rsid w:val="00D75C33"/>
    <w:rsid w:val="00D808A1"/>
    <w:rsid w:val="00D87951"/>
    <w:rsid w:val="00D92605"/>
    <w:rsid w:val="00D93647"/>
    <w:rsid w:val="00DA153D"/>
    <w:rsid w:val="00DA738A"/>
    <w:rsid w:val="00DB7887"/>
    <w:rsid w:val="00DC73DD"/>
    <w:rsid w:val="00DD2937"/>
    <w:rsid w:val="00DD64CE"/>
    <w:rsid w:val="00DE0246"/>
    <w:rsid w:val="00DF12AB"/>
    <w:rsid w:val="00DF2FA0"/>
    <w:rsid w:val="00DF7493"/>
    <w:rsid w:val="00E054AB"/>
    <w:rsid w:val="00E178AB"/>
    <w:rsid w:val="00E22F3B"/>
    <w:rsid w:val="00E25637"/>
    <w:rsid w:val="00E30A7E"/>
    <w:rsid w:val="00E325F1"/>
    <w:rsid w:val="00E33548"/>
    <w:rsid w:val="00E355C2"/>
    <w:rsid w:val="00E40900"/>
    <w:rsid w:val="00E47799"/>
    <w:rsid w:val="00E55520"/>
    <w:rsid w:val="00E61BB0"/>
    <w:rsid w:val="00E64EF9"/>
    <w:rsid w:val="00E730A9"/>
    <w:rsid w:val="00E761E6"/>
    <w:rsid w:val="00E8017A"/>
    <w:rsid w:val="00EB1C5B"/>
    <w:rsid w:val="00EC30E6"/>
    <w:rsid w:val="00ED4C61"/>
    <w:rsid w:val="00ED7369"/>
    <w:rsid w:val="00EE1B94"/>
    <w:rsid w:val="00EF1C29"/>
    <w:rsid w:val="00EF43F8"/>
    <w:rsid w:val="00EF5C08"/>
    <w:rsid w:val="00F0306D"/>
    <w:rsid w:val="00F03C2D"/>
    <w:rsid w:val="00F0410C"/>
    <w:rsid w:val="00F075E0"/>
    <w:rsid w:val="00F20329"/>
    <w:rsid w:val="00F30D2F"/>
    <w:rsid w:val="00F33BCA"/>
    <w:rsid w:val="00F422F4"/>
    <w:rsid w:val="00F44C2D"/>
    <w:rsid w:val="00F45093"/>
    <w:rsid w:val="00F53C5F"/>
    <w:rsid w:val="00F604BF"/>
    <w:rsid w:val="00F61919"/>
    <w:rsid w:val="00F66017"/>
    <w:rsid w:val="00F71D52"/>
    <w:rsid w:val="00F92A34"/>
    <w:rsid w:val="00F94927"/>
    <w:rsid w:val="00FA5A8F"/>
    <w:rsid w:val="00FA5E98"/>
    <w:rsid w:val="00FB5DFC"/>
    <w:rsid w:val="00FC2169"/>
    <w:rsid w:val="00FC4843"/>
    <w:rsid w:val="00FC7CA7"/>
    <w:rsid w:val="00FD7908"/>
    <w:rsid w:val="00FE3102"/>
    <w:rsid w:val="00FE5A50"/>
    <w:rsid w:val="00FE6BE0"/>
    <w:rsid w:val="00FF203F"/>
    <w:rsid w:val="00FF6057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BCDECE-5DCE-4D85-86A7-94C536689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A5A"/>
    <w:pPr>
      <w:spacing w:after="0" w:line="360" w:lineRule="auto"/>
      <w:jc w:val="both"/>
    </w:pPr>
    <w:rPr>
      <w:rFonts w:ascii="Times New Roman" w:hAnsi="Times New Roman"/>
      <w:sz w:val="24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6126FA"/>
    <w:pPr>
      <w:keepNext/>
      <w:keepLines/>
      <w:pBdr>
        <w:top w:val="thinThickThinMediumGap" w:sz="24" w:space="1" w:color="auto"/>
        <w:bottom w:val="thinThickThinMediumGap" w:sz="24" w:space="1" w:color="auto"/>
      </w:pBdr>
      <w:shd w:val="pct5" w:color="auto" w:fill="auto"/>
      <w:spacing w:after="480"/>
      <w:jc w:val="center"/>
      <w:outlineLvl w:val="0"/>
    </w:pPr>
    <w:rPr>
      <w:rFonts w:eastAsiaTheme="majorEastAsia" w:cstheme="majorBidi"/>
      <w:b/>
      <w:color w:val="1F4E79" w:themeColor="accent1" w:themeShade="80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F5F3F"/>
    <w:pPr>
      <w:keepNext/>
      <w:keepLines/>
      <w:numPr>
        <w:numId w:val="8"/>
      </w:numPr>
      <w:spacing w:before="240" w:after="120"/>
      <w:ind w:left="363"/>
      <w:outlineLvl w:val="1"/>
    </w:pPr>
    <w:rPr>
      <w:rFonts w:eastAsiaTheme="majorEastAsia" w:cstheme="majorBidi"/>
      <w:b/>
      <w:color w:val="1F4E79" w:themeColor="accent1" w:themeShade="80"/>
      <w:sz w:val="40"/>
      <w:szCs w:val="26"/>
    </w:rPr>
  </w:style>
  <w:style w:type="paragraph" w:styleId="Titre30">
    <w:name w:val="heading 3"/>
    <w:basedOn w:val="Titre2"/>
    <w:next w:val="Titre4"/>
    <w:link w:val="Titre3Car"/>
    <w:uiPriority w:val="9"/>
    <w:unhideWhenUsed/>
    <w:qFormat/>
    <w:rsid w:val="008719C8"/>
    <w:pPr>
      <w:numPr>
        <w:ilvl w:val="1"/>
      </w:numPr>
      <w:spacing w:before="0" w:line="240" w:lineRule="auto"/>
      <w:ind w:left="2432"/>
      <w:jc w:val="left"/>
      <w:outlineLvl w:val="2"/>
    </w:pPr>
    <w:rPr>
      <w:color w:val="00B0F0"/>
      <w:sz w:val="3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868F2"/>
    <w:pPr>
      <w:keepNext/>
      <w:keepLines/>
      <w:numPr>
        <w:ilvl w:val="2"/>
        <w:numId w:val="8"/>
      </w:numPr>
      <w:tabs>
        <w:tab w:val="clear" w:pos="2552"/>
      </w:tabs>
      <w:spacing w:before="40"/>
      <w:ind w:left="0" w:firstLine="3969"/>
      <w:jc w:val="center"/>
      <w:outlineLvl w:val="3"/>
    </w:pPr>
    <w:rPr>
      <w:rFonts w:eastAsiaTheme="majorEastAsia" w:cstheme="majorBidi"/>
      <w:b/>
      <w:iCs/>
      <w:color w:val="2E74B5" w:themeColor="accent1" w:themeShade="BF"/>
      <w:sz w:val="32"/>
    </w:rPr>
  </w:style>
  <w:style w:type="paragraph" w:styleId="Titre50">
    <w:name w:val="heading 5"/>
    <w:basedOn w:val="Normal"/>
    <w:next w:val="Normal"/>
    <w:link w:val="Titre5Car"/>
    <w:uiPriority w:val="9"/>
    <w:unhideWhenUsed/>
    <w:qFormat/>
    <w:rsid w:val="006126FA"/>
    <w:pPr>
      <w:keepNext/>
      <w:keepLines/>
      <w:spacing w:before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126F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126F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126F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126F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126FA"/>
    <w:rPr>
      <w:rFonts w:ascii="Times New Roman" w:eastAsiaTheme="majorEastAsia" w:hAnsi="Times New Roman" w:cstheme="majorBidi"/>
      <w:b/>
      <w:color w:val="1F4E79" w:themeColor="accent1" w:themeShade="80"/>
      <w:sz w:val="36"/>
      <w:szCs w:val="32"/>
      <w:shd w:val="pct5" w:color="auto" w:fill="auto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4F5F3F"/>
    <w:rPr>
      <w:rFonts w:ascii="Times New Roman" w:eastAsiaTheme="majorEastAsia" w:hAnsi="Times New Roman" w:cstheme="majorBidi"/>
      <w:b/>
      <w:color w:val="1F4E79" w:themeColor="accent1" w:themeShade="80"/>
      <w:sz w:val="40"/>
      <w:szCs w:val="26"/>
      <w:lang w:val="fr-FR"/>
    </w:rPr>
  </w:style>
  <w:style w:type="character" w:customStyle="1" w:styleId="Titre3Car">
    <w:name w:val="Titre 3 Car"/>
    <w:basedOn w:val="Policepardfaut"/>
    <w:link w:val="Titre30"/>
    <w:uiPriority w:val="9"/>
    <w:rsid w:val="008719C8"/>
    <w:rPr>
      <w:rFonts w:ascii="Times New Roman" w:eastAsiaTheme="majorEastAsia" w:hAnsi="Times New Roman" w:cstheme="majorBidi"/>
      <w:b/>
      <w:color w:val="00B0F0"/>
      <w:sz w:val="36"/>
      <w:szCs w:val="24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6868F2"/>
    <w:rPr>
      <w:rFonts w:ascii="Times New Roman" w:eastAsiaTheme="majorEastAsia" w:hAnsi="Times New Roman" w:cstheme="majorBidi"/>
      <w:b/>
      <w:iCs/>
      <w:color w:val="2E74B5" w:themeColor="accent1" w:themeShade="BF"/>
      <w:sz w:val="32"/>
      <w:lang w:val="fr-FR"/>
    </w:rPr>
  </w:style>
  <w:style w:type="character" w:customStyle="1" w:styleId="Titre5Car">
    <w:name w:val="Titre 5 Car"/>
    <w:basedOn w:val="Policepardfaut"/>
    <w:link w:val="Titre50"/>
    <w:uiPriority w:val="9"/>
    <w:rsid w:val="006126FA"/>
    <w:rPr>
      <w:rFonts w:ascii="Times New Roman" w:eastAsiaTheme="majorEastAsia" w:hAnsi="Times New Roman" w:cstheme="majorBidi"/>
      <w:color w:val="2E74B5" w:themeColor="accent1" w:themeShade="BF"/>
      <w:sz w:val="24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6126FA"/>
    <w:rPr>
      <w:rFonts w:asciiTheme="majorHAnsi" w:eastAsiaTheme="majorEastAsia" w:hAnsiTheme="majorHAnsi" w:cstheme="majorBidi"/>
      <w:color w:val="1F4D78" w:themeColor="accent1" w:themeShade="7F"/>
      <w:sz w:val="24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6126FA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6126F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6126F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/>
    </w:rPr>
  </w:style>
  <w:style w:type="paragraph" w:styleId="Paragraphedeliste">
    <w:name w:val="List Paragraph"/>
    <w:basedOn w:val="Normal"/>
    <w:link w:val="ParagraphedelisteCar"/>
    <w:uiPriority w:val="34"/>
    <w:qFormat/>
    <w:rsid w:val="006126FA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6126FA"/>
    <w:rPr>
      <w:rFonts w:ascii="Times New Roman" w:hAnsi="Times New Roman"/>
      <w:sz w:val="24"/>
      <w:lang w:val="fr-FR"/>
    </w:rPr>
  </w:style>
  <w:style w:type="paragraph" w:styleId="En-tte">
    <w:name w:val="header"/>
    <w:basedOn w:val="Normal"/>
    <w:link w:val="En-tteCar"/>
    <w:unhideWhenUsed/>
    <w:rsid w:val="006126FA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rsid w:val="006126FA"/>
    <w:rPr>
      <w:rFonts w:ascii="Times New Roman" w:hAnsi="Times New Roman"/>
      <w:sz w:val="24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6126FA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26FA"/>
    <w:rPr>
      <w:rFonts w:ascii="Times New Roman" w:hAnsi="Times New Roman"/>
      <w:sz w:val="24"/>
      <w:lang w:val="fr-FR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6126FA"/>
    <w:pPr>
      <w:spacing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6126FA"/>
    <w:rPr>
      <w:rFonts w:ascii="Times New Roman" w:hAnsi="Times New Roman"/>
      <w:sz w:val="20"/>
      <w:szCs w:val="20"/>
      <w:lang w:val="fr-FR"/>
    </w:rPr>
  </w:style>
  <w:style w:type="character" w:styleId="Appeldenotedefin">
    <w:name w:val="endnote reference"/>
    <w:basedOn w:val="Policepardfaut"/>
    <w:uiPriority w:val="99"/>
    <w:semiHidden/>
    <w:unhideWhenUsed/>
    <w:rsid w:val="006126FA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126FA"/>
    <w:pPr>
      <w:spacing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126FA"/>
    <w:rPr>
      <w:rFonts w:ascii="Times New Roman" w:hAnsi="Times New Roman"/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6126FA"/>
    <w:rPr>
      <w:vertAlign w:val="superscript"/>
    </w:rPr>
  </w:style>
  <w:style w:type="table" w:customStyle="1" w:styleId="Grilledutableau1">
    <w:name w:val="Grille du tableau1"/>
    <w:basedOn w:val="TableauNormal"/>
    <w:next w:val="Grilledutableau"/>
    <w:uiPriority w:val="39"/>
    <w:rsid w:val="006126FA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39"/>
    <w:rsid w:val="006126FA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1">
    <w:name w:val="Grille du tableau11"/>
    <w:basedOn w:val="TableauNormal"/>
    <w:next w:val="Grilledutableau"/>
    <w:uiPriority w:val="39"/>
    <w:rsid w:val="006126FA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6126FA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C35BF5"/>
    <w:pPr>
      <w:spacing w:line="240" w:lineRule="auto"/>
      <w:jc w:val="center"/>
    </w:pPr>
    <w:rPr>
      <w:b/>
      <w:iCs/>
      <w:color w:val="44546A" w:themeColor="text2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6126FA"/>
  </w:style>
  <w:style w:type="character" w:styleId="Lienhypertexte">
    <w:name w:val="Hyperlink"/>
    <w:basedOn w:val="Policepardfaut"/>
    <w:uiPriority w:val="99"/>
    <w:unhideWhenUsed/>
    <w:rsid w:val="006126FA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6126FA"/>
    <w:pPr>
      <w:spacing w:after="100"/>
    </w:pPr>
  </w:style>
  <w:style w:type="paragraph" w:styleId="Sansinterligne">
    <w:name w:val="No Spacing"/>
    <w:uiPriority w:val="1"/>
    <w:qFormat/>
    <w:rsid w:val="006126FA"/>
    <w:pPr>
      <w:spacing w:before="240" w:after="240" w:line="240" w:lineRule="auto"/>
    </w:pPr>
    <w:rPr>
      <w:rFonts w:ascii="Times New Roman" w:hAnsi="Times New Roman"/>
      <w:b/>
      <w:sz w:val="32"/>
      <w:lang w:val="fr-FR"/>
    </w:rPr>
  </w:style>
  <w:style w:type="paragraph" w:styleId="TM2">
    <w:name w:val="toc 2"/>
    <w:basedOn w:val="Normal"/>
    <w:next w:val="Normal"/>
    <w:autoRedefine/>
    <w:uiPriority w:val="39"/>
    <w:unhideWhenUsed/>
    <w:rsid w:val="006126FA"/>
    <w:pPr>
      <w:tabs>
        <w:tab w:val="left" w:pos="880"/>
        <w:tab w:val="right" w:leader="dot" w:pos="9062"/>
      </w:tabs>
      <w:spacing w:after="100" w:line="276" w:lineRule="auto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6126FA"/>
    <w:pPr>
      <w:spacing w:after="100"/>
      <w:ind w:left="480"/>
    </w:pPr>
  </w:style>
  <w:style w:type="numbering" w:customStyle="1" w:styleId="Aucuneliste1">
    <w:name w:val="Aucune liste1"/>
    <w:next w:val="Aucuneliste"/>
    <w:uiPriority w:val="99"/>
    <w:semiHidden/>
    <w:unhideWhenUsed/>
    <w:rsid w:val="006126FA"/>
  </w:style>
  <w:style w:type="paragraph" w:styleId="Corpsdetexte">
    <w:name w:val="Body Text"/>
    <w:basedOn w:val="Normal"/>
    <w:link w:val="CorpsdetexteCar"/>
    <w:rsid w:val="006126FA"/>
    <w:pPr>
      <w:spacing w:line="240" w:lineRule="auto"/>
    </w:pPr>
    <w:rPr>
      <w:rFonts w:eastAsia="Times New Roman" w:cs="Times New Roman"/>
      <w:bCs/>
      <w:color w:val="0000FF"/>
      <w:szCs w:val="24"/>
      <w:lang w:val="fr-CM" w:eastAsia="fr-FR"/>
    </w:rPr>
  </w:style>
  <w:style w:type="character" w:customStyle="1" w:styleId="CorpsdetexteCar">
    <w:name w:val="Corps de texte Car"/>
    <w:basedOn w:val="Policepardfaut"/>
    <w:link w:val="Corpsdetexte"/>
    <w:rsid w:val="006126FA"/>
    <w:rPr>
      <w:rFonts w:ascii="Times New Roman" w:eastAsia="Times New Roman" w:hAnsi="Times New Roman" w:cs="Times New Roman"/>
      <w:bCs/>
      <w:color w:val="0000FF"/>
      <w:sz w:val="24"/>
      <w:szCs w:val="24"/>
      <w:lang w:val="fr-CM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126FA"/>
    <w:pPr>
      <w:spacing w:line="240" w:lineRule="auto"/>
    </w:pPr>
    <w:rPr>
      <w:rFonts w:ascii="Tahoma" w:eastAsia="Times New Roman" w:hAnsi="Tahoma" w:cs="Tahoma"/>
      <w:sz w:val="16"/>
      <w:szCs w:val="16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26FA"/>
    <w:rPr>
      <w:rFonts w:ascii="Tahoma" w:eastAsia="Times New Roman" w:hAnsi="Tahoma" w:cs="Tahoma"/>
      <w:sz w:val="16"/>
      <w:szCs w:val="16"/>
      <w:lang w:val="fr-FR" w:eastAsia="fr-FR"/>
    </w:rPr>
  </w:style>
  <w:style w:type="table" w:customStyle="1" w:styleId="Grilledutableau2">
    <w:name w:val="Grille du tableau2"/>
    <w:basedOn w:val="TableauNormal"/>
    <w:next w:val="Grilledutableau"/>
    <w:uiPriority w:val="59"/>
    <w:rsid w:val="006126FA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11">
    <w:name w:val="Grille du tableau111"/>
    <w:basedOn w:val="TableauNormal"/>
    <w:next w:val="Grilledutableau"/>
    <w:uiPriority w:val="39"/>
    <w:rsid w:val="006126FA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Policepardfaut"/>
    <w:uiPriority w:val="99"/>
    <w:semiHidden/>
    <w:unhideWhenUsed/>
    <w:rsid w:val="006126FA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126FA"/>
    <w:pPr>
      <w:pBdr>
        <w:top w:val="none" w:sz="0" w:space="0" w:color="auto"/>
        <w:bottom w:val="none" w:sz="0" w:space="0" w:color="auto"/>
      </w:pBdr>
      <w:shd w:val="clear" w:color="auto" w:fill="auto"/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M4">
    <w:name w:val="toc 4"/>
    <w:basedOn w:val="Normal"/>
    <w:next w:val="Normal"/>
    <w:autoRedefine/>
    <w:uiPriority w:val="39"/>
    <w:unhideWhenUsed/>
    <w:rsid w:val="006126FA"/>
    <w:pPr>
      <w:spacing w:after="100"/>
      <w:ind w:left="720"/>
    </w:pPr>
  </w:style>
  <w:style w:type="paragraph" w:styleId="NormalWeb">
    <w:name w:val="Normal (Web)"/>
    <w:basedOn w:val="Normal"/>
    <w:uiPriority w:val="99"/>
    <w:unhideWhenUsed/>
    <w:rsid w:val="006126FA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6126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6126FA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fontstyle01">
    <w:name w:val="fontstyle01"/>
    <w:basedOn w:val="Policepardfaut"/>
    <w:rsid w:val="006126FA"/>
    <w:rPr>
      <w:rFonts w:ascii="CharterBT-Roman" w:hAnsi="CharterBT-Roman" w:hint="default"/>
      <w:b w:val="0"/>
      <w:bCs w:val="0"/>
      <w:i w:val="0"/>
      <w:iCs w:val="0"/>
      <w:color w:val="000000"/>
      <w:sz w:val="20"/>
      <w:szCs w:val="20"/>
    </w:rPr>
  </w:style>
  <w:style w:type="character" w:styleId="lev">
    <w:name w:val="Strong"/>
    <w:basedOn w:val="Policepardfaut"/>
    <w:uiPriority w:val="22"/>
    <w:qFormat/>
    <w:rsid w:val="006126FA"/>
    <w:rPr>
      <w:b/>
      <w:bCs/>
    </w:rPr>
  </w:style>
  <w:style w:type="character" w:styleId="Accentuation">
    <w:name w:val="Emphasis"/>
    <w:basedOn w:val="Policepardfaut"/>
    <w:uiPriority w:val="20"/>
    <w:qFormat/>
    <w:rsid w:val="006126FA"/>
    <w:rPr>
      <w:i/>
      <w:iCs/>
    </w:rPr>
  </w:style>
  <w:style w:type="character" w:customStyle="1" w:styleId="overflow-hidden">
    <w:name w:val="overflow-hidden"/>
    <w:basedOn w:val="Policepardfaut"/>
    <w:rsid w:val="006126FA"/>
  </w:style>
  <w:style w:type="paragraph" w:customStyle="1" w:styleId="TITRE3">
    <w:name w:val="TITRE3'"/>
    <w:basedOn w:val="Titre30"/>
    <w:link w:val="TITRE3Car0"/>
    <w:qFormat/>
    <w:rsid w:val="006126FA"/>
    <w:pPr>
      <w:numPr>
        <w:ilvl w:val="2"/>
        <w:numId w:val="2"/>
      </w:numPr>
      <w:tabs>
        <w:tab w:val="left" w:pos="1277"/>
      </w:tabs>
      <w:ind w:left="720"/>
    </w:pPr>
    <w:rPr>
      <w:rFonts w:cs="Times New Roman"/>
    </w:rPr>
  </w:style>
  <w:style w:type="paragraph" w:customStyle="1" w:styleId="TITRE5">
    <w:name w:val="TITRE5'"/>
    <w:basedOn w:val="TITRE3"/>
    <w:link w:val="TITRE5Car0"/>
    <w:qFormat/>
    <w:rsid w:val="006126FA"/>
    <w:pPr>
      <w:numPr>
        <w:ilvl w:val="3"/>
        <w:numId w:val="1"/>
      </w:numPr>
    </w:pPr>
    <w:rPr>
      <w:color w:val="03C0ED"/>
      <w:sz w:val="26"/>
    </w:rPr>
  </w:style>
  <w:style w:type="character" w:customStyle="1" w:styleId="TITRE3Car0">
    <w:name w:val="TITRE3' Car"/>
    <w:basedOn w:val="Titre3Car"/>
    <w:link w:val="TITRE3"/>
    <w:rsid w:val="006126FA"/>
    <w:rPr>
      <w:rFonts w:ascii="Times New Roman" w:eastAsiaTheme="majorEastAsia" w:hAnsi="Times New Roman" w:cs="Times New Roman"/>
      <w:b/>
      <w:color w:val="00B0F0"/>
      <w:sz w:val="28"/>
      <w:szCs w:val="24"/>
      <w:lang w:val="fr-FR"/>
    </w:rPr>
  </w:style>
  <w:style w:type="character" w:customStyle="1" w:styleId="TITRE5Car0">
    <w:name w:val="TITRE5' Car"/>
    <w:basedOn w:val="Titre3Car"/>
    <w:link w:val="TITRE5"/>
    <w:rsid w:val="006126FA"/>
    <w:rPr>
      <w:rFonts w:ascii="Times New Roman" w:eastAsiaTheme="majorEastAsia" w:hAnsi="Times New Roman" w:cs="Times New Roman"/>
      <w:b/>
      <w:color w:val="03C0ED"/>
      <w:sz w:val="26"/>
      <w:szCs w:val="24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6126F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6126F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6126FA"/>
    <w:rPr>
      <w:rFonts w:ascii="Times New Roman" w:hAnsi="Times New Roman"/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126F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126FA"/>
    <w:rPr>
      <w:rFonts w:ascii="Times New Roman" w:hAnsi="Times New Roman"/>
      <w:b/>
      <w:bCs/>
      <w:sz w:val="20"/>
      <w:szCs w:val="20"/>
      <w:lang w:val="fr-FR"/>
    </w:rPr>
  </w:style>
  <w:style w:type="paragraph" w:styleId="Rvision">
    <w:name w:val="Revision"/>
    <w:hidden/>
    <w:uiPriority w:val="99"/>
    <w:semiHidden/>
    <w:rsid w:val="006126FA"/>
    <w:pPr>
      <w:spacing w:after="0" w:line="240" w:lineRule="auto"/>
    </w:pPr>
    <w:rPr>
      <w:rFonts w:ascii="Times New Roman" w:hAnsi="Times New Roman"/>
      <w:sz w:val="24"/>
      <w:lang w:val="fr-FR"/>
    </w:rPr>
  </w:style>
  <w:style w:type="character" w:customStyle="1" w:styleId="katex-mathml">
    <w:name w:val="katex-mathml"/>
    <w:basedOn w:val="Policepardfaut"/>
    <w:rsid w:val="006126FA"/>
  </w:style>
  <w:style w:type="character" w:customStyle="1" w:styleId="mord">
    <w:name w:val="mord"/>
    <w:basedOn w:val="Policepardfaut"/>
    <w:rsid w:val="006126FA"/>
  </w:style>
  <w:style w:type="character" w:customStyle="1" w:styleId="mpunct">
    <w:name w:val="mpunct"/>
    <w:basedOn w:val="Policepardfaut"/>
    <w:rsid w:val="006126FA"/>
  </w:style>
  <w:style w:type="character" w:customStyle="1" w:styleId="mbin">
    <w:name w:val="mbin"/>
    <w:basedOn w:val="Policepardfaut"/>
    <w:rsid w:val="006126FA"/>
  </w:style>
  <w:style w:type="numbering" w:customStyle="1" w:styleId="Style1">
    <w:name w:val="Style1"/>
    <w:uiPriority w:val="99"/>
    <w:rsid w:val="006126FA"/>
    <w:pPr>
      <w:numPr>
        <w:numId w:val="3"/>
      </w:numPr>
    </w:pPr>
  </w:style>
  <w:style w:type="numbering" w:customStyle="1" w:styleId="Style2">
    <w:name w:val="Style2"/>
    <w:uiPriority w:val="99"/>
    <w:rsid w:val="006126FA"/>
    <w:pPr>
      <w:numPr>
        <w:numId w:val="4"/>
      </w:numPr>
    </w:pPr>
  </w:style>
  <w:style w:type="numbering" w:customStyle="1" w:styleId="Style3">
    <w:name w:val="Style3"/>
    <w:uiPriority w:val="99"/>
    <w:rsid w:val="006126FA"/>
    <w:pPr>
      <w:numPr>
        <w:numId w:val="5"/>
      </w:numPr>
    </w:pPr>
  </w:style>
  <w:style w:type="character" w:customStyle="1" w:styleId="vlist-s">
    <w:name w:val="vlist-s"/>
    <w:basedOn w:val="Policepardfaut"/>
    <w:rsid w:val="006126FA"/>
  </w:style>
  <w:style w:type="character" w:customStyle="1" w:styleId="mrel">
    <w:name w:val="mrel"/>
    <w:basedOn w:val="Policepardfaut"/>
    <w:rsid w:val="006126FA"/>
  </w:style>
  <w:style w:type="character" w:styleId="Rfrenceple">
    <w:name w:val="Subtle Reference"/>
    <w:basedOn w:val="Policepardfaut"/>
    <w:uiPriority w:val="31"/>
    <w:qFormat/>
    <w:rsid w:val="006126FA"/>
    <w:rPr>
      <w:smallCaps/>
      <w:color w:val="5A5A5A" w:themeColor="text1" w:themeTint="A5"/>
    </w:rPr>
  </w:style>
  <w:style w:type="character" w:styleId="CodeHTML">
    <w:name w:val="HTML Code"/>
    <w:basedOn w:val="Policepardfaut"/>
    <w:uiPriority w:val="99"/>
    <w:semiHidden/>
    <w:unhideWhenUsed/>
    <w:rsid w:val="000A1285"/>
    <w:rPr>
      <w:rFonts w:ascii="Courier New" w:eastAsia="Times New Roman" w:hAnsi="Courier New" w:cs="Courier New"/>
      <w:sz w:val="20"/>
      <w:szCs w:val="20"/>
    </w:rPr>
  </w:style>
  <w:style w:type="numbering" w:customStyle="1" w:styleId="Style4">
    <w:name w:val="Style4"/>
    <w:uiPriority w:val="99"/>
    <w:rsid w:val="001C4AEE"/>
    <w:pPr>
      <w:numPr>
        <w:numId w:val="7"/>
      </w:numPr>
    </w:pPr>
  </w:style>
  <w:style w:type="character" w:customStyle="1" w:styleId="oypena">
    <w:name w:val="oypena"/>
    <w:basedOn w:val="Policepardfaut"/>
    <w:rsid w:val="0006515D"/>
  </w:style>
  <w:style w:type="paragraph" w:customStyle="1" w:styleId="Figure">
    <w:name w:val="Figure"/>
    <w:basedOn w:val="Titre50"/>
    <w:link w:val="FigureCar"/>
    <w:qFormat/>
    <w:rsid w:val="00EF1C29"/>
  </w:style>
  <w:style w:type="character" w:customStyle="1" w:styleId="FigureCar">
    <w:name w:val="Figure Car"/>
    <w:basedOn w:val="Titre5Car"/>
    <w:link w:val="Figure"/>
    <w:rsid w:val="00EF1C29"/>
    <w:rPr>
      <w:rFonts w:ascii="Times New Roman" w:eastAsiaTheme="majorEastAsia" w:hAnsi="Times New Roman" w:cstheme="majorBidi"/>
      <w:color w:val="2E74B5" w:themeColor="accent1" w:themeShade="BF"/>
      <w:sz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62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4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49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16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6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290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529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760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891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775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7556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33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396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691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8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ISEP%202\MON%20DOSSIER\APPRENTISSAGE%20DES%20VACANCES\ISEP3\ME%20_%20SEMESTRE%202\PROJET%20STATISTIQUE%20SOUS%20R%20ET%20PYTHON\FogwoungDjoufackSarahLaure_ISEP3_ExamFinalR\Donnees\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51A8A-C7E1-4F0C-920D-5CC4293BF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5804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Sarah-Laure FOGWOUNG</dc:creator>
  <cp:keywords/>
  <dc:description/>
  <cp:lastModifiedBy>Sarah-Laure FOGWOUNG</cp:lastModifiedBy>
  <cp:revision>168</cp:revision>
  <cp:lastPrinted>2025-01-28T21:48:00Z</cp:lastPrinted>
  <dcterms:created xsi:type="dcterms:W3CDTF">2025-01-18T06:59:00Z</dcterms:created>
  <dcterms:modified xsi:type="dcterms:W3CDTF">2025-05-10T03:09:00Z</dcterms:modified>
</cp:coreProperties>
</file>